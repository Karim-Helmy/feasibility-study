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25B3D" w14:paraId="049E7D3A" w14:textId="77777777" w:rsidTr="000F0B4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42A23C5" w14:textId="7C68679A" w:rsidR="00692703" w:rsidRPr="00F25B3D" w:rsidRDefault="000F0B47" w:rsidP="000F0B47">
            <w:pPr>
              <w:pStyle w:val="Title"/>
              <w:bidi/>
              <w:rPr>
                <w:sz w:val="78"/>
                <w:szCs w:val="64"/>
              </w:rPr>
            </w:pPr>
            <w:r w:rsidRPr="00F25B3D">
              <w:rPr>
                <w:sz w:val="78"/>
                <w:szCs w:val="64"/>
              </w:rPr>
              <w:t>Be-steam</w:t>
            </w:r>
          </w:p>
          <w:p w14:paraId="0FAB264B" w14:textId="14EB50EB" w:rsidR="00692703" w:rsidRPr="00F25B3D" w:rsidRDefault="000F0B47" w:rsidP="000F0B47">
            <w:pPr>
              <w:pStyle w:val="ContactInfo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sz w:val="32"/>
                <w:szCs w:val="30"/>
              </w:rPr>
              <w:t>Version : 2</w:t>
            </w:r>
          </w:p>
          <w:p w14:paraId="33E8CA1D" w14:textId="228C0723" w:rsidR="00692703" w:rsidRPr="00F25B3D" w:rsidRDefault="00692703" w:rsidP="000F0B47">
            <w:pPr>
              <w:pStyle w:val="ContactInfoEmphasis"/>
              <w:bidi/>
              <w:contextualSpacing w:val="0"/>
              <w:rPr>
                <w:sz w:val="32"/>
                <w:szCs w:val="30"/>
              </w:rPr>
            </w:pPr>
          </w:p>
        </w:tc>
      </w:tr>
      <w:tr w:rsidR="005579C9" w:rsidRPr="00F25B3D" w14:paraId="02841C0A" w14:textId="77777777" w:rsidTr="000F0B47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F36C082" w14:textId="77777777" w:rsidR="005579C9" w:rsidRPr="00F25B3D" w:rsidRDefault="005579C9" w:rsidP="000F0B47">
            <w:pPr>
              <w:bidi/>
              <w:rPr>
                <w:sz w:val="32"/>
                <w:szCs w:val="30"/>
              </w:rPr>
            </w:pPr>
          </w:p>
        </w:tc>
      </w:tr>
    </w:tbl>
    <w:p w14:paraId="213452D3" w14:textId="77777777" w:rsidR="005579C9" w:rsidRPr="00F25B3D" w:rsidRDefault="005579C9" w:rsidP="000F0B47">
      <w:pPr>
        <w:pStyle w:val="Header"/>
        <w:bidi/>
        <w:rPr>
          <w:sz w:val="32"/>
          <w:szCs w:val="30"/>
        </w:rPr>
      </w:pPr>
    </w:p>
    <w:p w14:paraId="64BCC364" w14:textId="5EA687B2" w:rsidR="005579C9" w:rsidRPr="00F25B3D" w:rsidRDefault="000F0B47" w:rsidP="000F0B47">
      <w:pPr>
        <w:pStyle w:val="Header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 xml:space="preserve">سيتم عمل قاعدة بيانات رئيسية بها كل البيانات الاساسية وكل مدرسة يتم انشائها سيتم عمل لها داتا </w:t>
      </w:r>
      <w:proofErr w:type="spellStart"/>
      <w:r w:rsidRPr="00F25B3D">
        <w:rPr>
          <w:rFonts w:hint="cs"/>
          <w:sz w:val="32"/>
          <w:szCs w:val="30"/>
          <w:rtl/>
        </w:rPr>
        <w:t>بيز</w:t>
      </w:r>
      <w:proofErr w:type="spellEnd"/>
      <w:r w:rsidRPr="00F25B3D">
        <w:rPr>
          <w:rFonts w:hint="cs"/>
          <w:sz w:val="32"/>
          <w:szCs w:val="30"/>
          <w:rtl/>
        </w:rPr>
        <w:t xml:space="preserve"> اخرى بالجداول </w:t>
      </w:r>
      <w:proofErr w:type="spellStart"/>
      <w:r w:rsidRPr="00F25B3D">
        <w:rPr>
          <w:rFonts w:hint="cs"/>
          <w:sz w:val="32"/>
          <w:szCs w:val="30"/>
          <w:rtl/>
        </w:rPr>
        <w:t>المتغيره</w:t>
      </w:r>
      <w:proofErr w:type="spellEnd"/>
      <w:r w:rsidRPr="00F25B3D">
        <w:rPr>
          <w:rFonts w:hint="cs"/>
          <w:sz w:val="32"/>
          <w:szCs w:val="30"/>
          <w:rtl/>
        </w:rPr>
        <w:t xml:space="preserve"> على حسب المدرسة مثل الطلاب والمشرفين وتقارير الطلاب وغير ذلك </w:t>
      </w:r>
    </w:p>
    <w:p w14:paraId="38A0B449" w14:textId="77777777" w:rsidR="005579C9" w:rsidRPr="00F25B3D" w:rsidRDefault="005579C9" w:rsidP="000F0B47">
      <w:pPr>
        <w:pStyle w:val="Header"/>
        <w:bidi/>
        <w:rPr>
          <w:sz w:val="32"/>
          <w:szCs w:val="30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F25B3D" w14:paraId="1AF31E43" w14:textId="77777777" w:rsidTr="000F0B47">
        <w:trPr>
          <w:trHeight w:val="8914"/>
        </w:trPr>
        <w:tc>
          <w:tcPr>
            <w:tcW w:w="9290" w:type="dxa"/>
          </w:tcPr>
          <w:p w14:paraId="08313003" w14:textId="77777777" w:rsidR="005579C9" w:rsidRPr="00F25B3D" w:rsidRDefault="005579C9" w:rsidP="000F0B47">
            <w:pPr>
              <w:pStyle w:val="Header"/>
              <w:bidi/>
              <w:rPr>
                <w:sz w:val="32"/>
                <w:szCs w:val="30"/>
              </w:rPr>
            </w:pPr>
          </w:p>
          <w:p w14:paraId="4574AE13" w14:textId="460ACCD8" w:rsidR="005579C9" w:rsidRPr="00F25B3D" w:rsidRDefault="000F0B47" w:rsidP="000F0B47">
            <w:pPr>
              <w:pStyle w:val="Heading2"/>
              <w:bidi/>
              <w:outlineLvl w:val="1"/>
              <w:rPr>
                <w:b w:val="0"/>
                <w:bCs/>
                <w:sz w:val="34"/>
                <w:szCs w:val="34"/>
                <w:lang w:bidi="ar-EG"/>
              </w:rPr>
            </w:pPr>
            <w:proofErr w:type="spellStart"/>
            <w:r w:rsidRPr="00F25B3D">
              <w:rPr>
                <w:rFonts w:hint="cs"/>
                <w:b w:val="0"/>
                <w:bCs/>
                <w:sz w:val="34"/>
                <w:szCs w:val="34"/>
                <w:rtl/>
                <w:lang w:bidi="ar-EG"/>
              </w:rPr>
              <w:t>الأدمن</w:t>
            </w:r>
            <w:proofErr w:type="spellEnd"/>
            <w:r w:rsidRPr="00F25B3D">
              <w:rPr>
                <w:rFonts w:hint="cs"/>
                <w:b w:val="0"/>
                <w:bCs/>
                <w:sz w:val="34"/>
                <w:szCs w:val="34"/>
                <w:rtl/>
                <w:lang w:bidi="ar-EG"/>
              </w:rPr>
              <w:t xml:space="preserve"> الخاص </w:t>
            </w:r>
            <w:proofErr w:type="gramStart"/>
            <w:r w:rsidRPr="00F25B3D">
              <w:rPr>
                <w:rFonts w:hint="cs"/>
                <w:b w:val="0"/>
                <w:bCs/>
                <w:sz w:val="34"/>
                <w:szCs w:val="34"/>
                <w:rtl/>
                <w:lang w:bidi="ar-EG"/>
              </w:rPr>
              <w:t>بنا :</w:t>
            </w:r>
            <w:proofErr w:type="gramEnd"/>
            <w:r w:rsidRPr="00F25B3D">
              <w:rPr>
                <w:rFonts w:hint="cs"/>
                <w:b w:val="0"/>
                <w:bCs/>
                <w:sz w:val="34"/>
                <w:szCs w:val="34"/>
                <w:rtl/>
                <w:lang w:bidi="ar-EG"/>
              </w:rPr>
              <w:t>-</w:t>
            </w:r>
          </w:p>
          <w:p w14:paraId="7B4FFA92" w14:textId="32EE466A" w:rsidR="005579C9" w:rsidRPr="00F25B3D" w:rsidRDefault="000F0B47" w:rsidP="00994394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إضافة وتعديل المراحل التعليمية لتقوم المدرسة بالاختيار منها</w:t>
            </w:r>
          </w:p>
          <w:p w14:paraId="503E9AA0" w14:textId="13F98F37" w:rsidR="000F0B47" w:rsidRPr="00F25B3D" w:rsidRDefault="000F0B47" w:rsidP="00BA77D6">
            <w:pPr>
              <w:pStyle w:val="ListBullet"/>
              <w:shd w:val="clear" w:color="auto" w:fill="92D05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إضافة وتعديل الأنشطة لسنوات المراحل التعليمية في اسابيع وتواريخ معينة</w:t>
            </w:r>
          </w:p>
          <w:p w14:paraId="403C87F3" w14:textId="73FF8134" w:rsidR="000F0B47" w:rsidRPr="00F25B3D" w:rsidRDefault="000F0B47" w:rsidP="00BA77D6">
            <w:pPr>
              <w:pStyle w:val="ListBullet"/>
              <w:shd w:val="clear" w:color="auto" w:fill="92D05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 xml:space="preserve">إضافة وتعديل اختبارات تظهر في تاريخ محدد ويجب على الطالب ان يجيب على هذه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الاخبتارات</w:t>
            </w:r>
            <w:proofErr w:type="spellEnd"/>
          </w:p>
          <w:p w14:paraId="34E8F448" w14:textId="6D0FC3DB" w:rsidR="000F0B47" w:rsidRPr="00F25B3D" w:rsidRDefault="000F0B47" w:rsidP="0001047F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 xml:space="preserve">إضافة وتعديل نظام الباقات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باسعارها</w:t>
            </w:r>
            <w:proofErr w:type="spellEnd"/>
            <w:r w:rsidRPr="00F25B3D">
              <w:rPr>
                <w:rFonts w:hint="cs"/>
                <w:sz w:val="32"/>
                <w:szCs w:val="30"/>
                <w:rtl/>
              </w:rPr>
              <w:t xml:space="preserve"> والتفاصيل الخاصة بها لتختار المدرسة من بين هذه الأنظمة</w:t>
            </w:r>
          </w:p>
          <w:p w14:paraId="10D9A3AB" w14:textId="7F8CC10D" w:rsidR="000F0B47" w:rsidRPr="00F25B3D" w:rsidRDefault="000F0B47" w:rsidP="00BA77D6">
            <w:pPr>
              <w:pStyle w:val="ListBullet"/>
              <w:shd w:val="clear" w:color="auto" w:fill="92D05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مشاهدة ومتابعة الاشتراكات الخاصة بالباقات والموافقة عليها</w:t>
            </w:r>
          </w:p>
          <w:p w14:paraId="55D71AB7" w14:textId="4EE84BA5" w:rsidR="000F0B47" w:rsidRPr="00F25B3D" w:rsidRDefault="000F0B47" w:rsidP="00A54827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مشاهدة الرسائل القادمة من الموقع سواء استفسارات او غير ذلك</w:t>
            </w:r>
          </w:p>
          <w:p w14:paraId="40AADA93" w14:textId="1FAF3A65" w:rsidR="000F0B47" w:rsidRPr="00F25B3D" w:rsidRDefault="000F0B47" w:rsidP="007373CD">
            <w:pPr>
              <w:pStyle w:val="ListBullet"/>
              <w:shd w:val="clear" w:color="auto" w:fill="FFC0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ظهور تقرير يوضح اعداد كل مدرسة من طلاب ومدرسين واولياء امور وبيانات المدرسة</w:t>
            </w:r>
          </w:p>
          <w:p w14:paraId="5E7ADC7C" w14:textId="314E82C8" w:rsidR="000F0B47" w:rsidRPr="00F25B3D" w:rsidRDefault="000F0B47" w:rsidP="00BA77D6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استقبال وارسال رسائل من وإلى المشرف الخاص بالمدرسة</w:t>
            </w:r>
          </w:p>
          <w:p w14:paraId="2BFC0FDE" w14:textId="7589B3EB" w:rsidR="000F0B47" w:rsidRPr="00F25B3D" w:rsidRDefault="000F0B47" w:rsidP="00013259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إضافة وسائل الاتصال من جوال وعنوان وروابط التواصل الاجتماعي</w:t>
            </w:r>
          </w:p>
          <w:p w14:paraId="3EC823F9" w14:textId="64E5825B" w:rsidR="000F0B47" w:rsidRPr="00F25B3D" w:rsidRDefault="000F0B47" w:rsidP="00A54827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إمكانية إضافة صفحات فرعية مثل صفحة نبذه عنا وغيره</w:t>
            </w:r>
          </w:p>
          <w:p w14:paraId="789B629E" w14:textId="77777777" w:rsidR="000F0B47" w:rsidRPr="00F25B3D" w:rsidRDefault="000F0B47" w:rsidP="000F0B47">
            <w:pPr>
              <w:pStyle w:val="Heading2"/>
              <w:bidi/>
              <w:outlineLvl w:val="1"/>
              <w:rPr>
                <w:b w:val="0"/>
                <w:bCs/>
                <w:sz w:val="34"/>
                <w:szCs w:val="34"/>
                <w:rtl/>
                <w:lang w:bidi="ar-EG"/>
              </w:rPr>
            </w:pPr>
          </w:p>
          <w:p w14:paraId="02513873" w14:textId="3DC2FEFA" w:rsidR="000F0B47" w:rsidRPr="00F25B3D" w:rsidRDefault="000F0B47" w:rsidP="000F0B47">
            <w:pPr>
              <w:pStyle w:val="Heading2"/>
              <w:bidi/>
              <w:outlineLvl w:val="1"/>
              <w:rPr>
                <w:b w:val="0"/>
                <w:bCs/>
                <w:sz w:val="34"/>
                <w:szCs w:val="34"/>
                <w:rtl/>
                <w:lang w:bidi="ar-EG"/>
              </w:rPr>
            </w:pPr>
            <w:r w:rsidRPr="00F25B3D">
              <w:rPr>
                <w:rFonts w:hint="cs"/>
                <w:b w:val="0"/>
                <w:bCs/>
                <w:sz w:val="34"/>
                <w:szCs w:val="34"/>
                <w:rtl/>
                <w:lang w:bidi="ar-EG"/>
              </w:rPr>
              <w:t>المدرسة (المشرف</w:t>
            </w:r>
            <w:proofErr w:type="gramStart"/>
            <w:r w:rsidRPr="00F25B3D">
              <w:rPr>
                <w:rFonts w:hint="cs"/>
                <w:b w:val="0"/>
                <w:bCs/>
                <w:sz w:val="34"/>
                <w:szCs w:val="34"/>
                <w:rtl/>
                <w:lang w:bidi="ar-EG"/>
              </w:rPr>
              <w:t>) :</w:t>
            </w:r>
            <w:proofErr w:type="gramEnd"/>
            <w:r w:rsidRPr="00F25B3D">
              <w:rPr>
                <w:rFonts w:hint="cs"/>
                <w:b w:val="0"/>
                <w:bCs/>
                <w:sz w:val="34"/>
                <w:szCs w:val="34"/>
                <w:rtl/>
                <w:lang w:bidi="ar-EG"/>
              </w:rPr>
              <w:t>-</w:t>
            </w:r>
          </w:p>
          <w:p w14:paraId="2F63757B" w14:textId="3F05C1B0" w:rsidR="000F0B47" w:rsidRPr="00F25B3D" w:rsidRDefault="000F0B47" w:rsidP="0001047F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الإشتراك</w:t>
            </w:r>
            <w:proofErr w:type="spellEnd"/>
            <w:r w:rsidRPr="00F25B3D">
              <w:rPr>
                <w:rFonts w:hint="cs"/>
                <w:sz w:val="32"/>
                <w:szCs w:val="30"/>
                <w:rtl/>
              </w:rPr>
              <w:t xml:space="preserve"> في الباقة وكتابة بياناتها من اسم المدرسة والجوال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والايميل</w:t>
            </w:r>
            <w:proofErr w:type="spellEnd"/>
            <w:r w:rsidRPr="00F25B3D">
              <w:rPr>
                <w:rFonts w:hint="cs"/>
                <w:sz w:val="32"/>
                <w:szCs w:val="30"/>
                <w:rtl/>
              </w:rPr>
              <w:t xml:space="preserve"> واسم الدومين وعنوان المدرسة</w:t>
            </w:r>
          </w:p>
          <w:p w14:paraId="5AE45ECB" w14:textId="5EA3672B" w:rsidR="000F0B47" w:rsidRPr="00F25B3D" w:rsidRDefault="000F0B47" w:rsidP="002D6F8B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 xml:space="preserve">بعد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الموافقه</w:t>
            </w:r>
            <w:proofErr w:type="spellEnd"/>
            <w:r w:rsidRPr="00F25B3D">
              <w:rPr>
                <w:rFonts w:hint="cs"/>
                <w:sz w:val="32"/>
                <w:szCs w:val="30"/>
                <w:rtl/>
              </w:rPr>
              <w:t xml:space="preserve"> على الاشتراك يجب عليه استكمال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باقى</w:t>
            </w:r>
            <w:proofErr w:type="spellEnd"/>
            <w:r w:rsidRPr="00F25B3D">
              <w:rPr>
                <w:rFonts w:hint="cs"/>
                <w:sz w:val="32"/>
                <w:szCs w:val="30"/>
                <w:rtl/>
              </w:rPr>
              <w:t xml:space="preserve"> البيانات من شعار وغيره</w:t>
            </w:r>
          </w:p>
          <w:p w14:paraId="3DB9C49F" w14:textId="3B8DBDEA" w:rsidR="003B08BD" w:rsidRPr="00F25B3D" w:rsidRDefault="003B08BD" w:rsidP="00223717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يقوم بإضافة المدرسين والطلاب وأولياء الأمور عن طريق ملف اكسيل سيتم توضيح لهم النظام الخاص بالاكسيل ويستطيع ايضا أن يضيف عن طريق نموذج يقوم بملأ البيانات لكل مدرس او طالب</w:t>
            </w:r>
          </w:p>
          <w:p w14:paraId="0BDC3E16" w14:textId="14EA863B" w:rsidR="003B08BD" w:rsidRPr="00F25B3D" w:rsidRDefault="003B08BD" w:rsidP="00605AC2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 xml:space="preserve">يقوم باختيار المراحل التعليمية والسنوات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التى</w:t>
            </w:r>
            <w:proofErr w:type="spellEnd"/>
            <w:r w:rsidRPr="00F25B3D">
              <w:rPr>
                <w:rFonts w:hint="cs"/>
                <w:sz w:val="32"/>
                <w:szCs w:val="30"/>
                <w:rtl/>
              </w:rPr>
              <w:t xml:space="preserve"> انشاها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الأدمن</w:t>
            </w:r>
            <w:proofErr w:type="spellEnd"/>
          </w:p>
          <w:p w14:paraId="042C5217" w14:textId="437A7B7D" w:rsidR="003B08BD" w:rsidRPr="00434FBB" w:rsidRDefault="003B08BD" w:rsidP="00291537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  <w:highlight w:val="yellow"/>
              </w:rPr>
            </w:pPr>
            <w:r w:rsidRPr="00434FBB">
              <w:rPr>
                <w:rFonts w:hint="cs"/>
                <w:sz w:val="32"/>
                <w:szCs w:val="30"/>
                <w:highlight w:val="yellow"/>
                <w:rtl/>
              </w:rPr>
              <w:t xml:space="preserve">يقوم </w:t>
            </w:r>
            <w:r w:rsidR="00434FBB" w:rsidRPr="00434FBB">
              <w:rPr>
                <w:rFonts w:hint="cs"/>
                <w:sz w:val="32"/>
                <w:szCs w:val="30"/>
                <w:highlight w:val="yellow"/>
                <w:rtl/>
              </w:rPr>
              <w:t>بإنشاء</w:t>
            </w:r>
            <w:r w:rsidRPr="00434FBB">
              <w:rPr>
                <w:rFonts w:hint="cs"/>
                <w:sz w:val="32"/>
                <w:szCs w:val="30"/>
                <w:highlight w:val="yellow"/>
                <w:rtl/>
              </w:rPr>
              <w:t xml:space="preserve"> الفصول واضافة الطلاب والمدرسين لها</w:t>
            </w:r>
          </w:p>
          <w:p w14:paraId="13F7B57B" w14:textId="7C0BF4FB" w:rsidR="003B08BD" w:rsidRPr="00291537" w:rsidRDefault="003B08BD" w:rsidP="00291537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  <w:highlight w:val="yellow"/>
              </w:rPr>
            </w:pPr>
            <w:r w:rsidRPr="00291537">
              <w:rPr>
                <w:rFonts w:hint="cs"/>
                <w:sz w:val="32"/>
                <w:szCs w:val="30"/>
                <w:highlight w:val="yellow"/>
                <w:rtl/>
              </w:rPr>
              <w:lastRenderedPageBreak/>
              <w:t xml:space="preserve">التواصل مع </w:t>
            </w:r>
            <w:proofErr w:type="spellStart"/>
            <w:r w:rsidRPr="00291537">
              <w:rPr>
                <w:rFonts w:hint="cs"/>
                <w:sz w:val="32"/>
                <w:szCs w:val="30"/>
                <w:highlight w:val="yellow"/>
                <w:rtl/>
              </w:rPr>
              <w:t>الادمن</w:t>
            </w:r>
            <w:proofErr w:type="spellEnd"/>
            <w:r w:rsidRPr="00291537">
              <w:rPr>
                <w:rFonts w:hint="cs"/>
                <w:sz w:val="32"/>
                <w:szCs w:val="30"/>
                <w:highlight w:val="yellow"/>
                <w:rtl/>
              </w:rPr>
              <w:t xml:space="preserve"> في ارسال واستقبال الرسائل</w:t>
            </w:r>
          </w:p>
          <w:p w14:paraId="74642F99" w14:textId="2C3E4B08" w:rsidR="005579C9" w:rsidRPr="00291537" w:rsidRDefault="003B08BD" w:rsidP="00291537">
            <w:pPr>
              <w:pStyle w:val="ListBullet"/>
              <w:shd w:val="clear" w:color="auto" w:fill="FFFF00"/>
              <w:bidi/>
              <w:contextualSpacing w:val="0"/>
              <w:rPr>
                <w:sz w:val="32"/>
                <w:szCs w:val="30"/>
                <w:highlight w:val="yellow"/>
              </w:rPr>
            </w:pPr>
            <w:r w:rsidRPr="00291537">
              <w:rPr>
                <w:rFonts w:hint="cs"/>
                <w:sz w:val="32"/>
                <w:szCs w:val="30"/>
                <w:highlight w:val="yellow"/>
                <w:rtl/>
              </w:rPr>
              <w:t>التواصل مع الطلاب والمدرسين وأولياء الامور في استقبال وارسال الرسائل</w:t>
            </w:r>
          </w:p>
          <w:p w14:paraId="6CD1400E" w14:textId="7F7122DE" w:rsidR="003B08BD" w:rsidRPr="00F25B3D" w:rsidRDefault="003B08BD" w:rsidP="00CE528F">
            <w:pPr>
              <w:pStyle w:val="ListBullet"/>
              <w:shd w:val="clear" w:color="auto" w:fill="FFC00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 xml:space="preserve">متابعة تقارير خاصة باختبارات الطلاب عن طريق رسم بياني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بالارقام</w:t>
            </w:r>
            <w:proofErr w:type="spellEnd"/>
            <w:r w:rsidRPr="00F25B3D">
              <w:rPr>
                <w:rFonts w:hint="cs"/>
                <w:sz w:val="32"/>
                <w:szCs w:val="30"/>
                <w:rtl/>
              </w:rPr>
              <w:t xml:space="preserve"> النهائية في كل اختبار</w:t>
            </w:r>
          </w:p>
          <w:p w14:paraId="3253A539" w14:textId="71AF7C32" w:rsidR="003B08BD" w:rsidRPr="00F25B3D" w:rsidRDefault="003B08BD" w:rsidP="00CD0D29">
            <w:pPr>
              <w:pStyle w:val="ListBullet"/>
              <w:shd w:val="clear" w:color="auto" w:fill="92D05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متابعة المدرسين والتزامهم بملخصات الانشطة</w:t>
            </w:r>
          </w:p>
          <w:p w14:paraId="743C7768" w14:textId="072F7214" w:rsidR="003B08BD" w:rsidRPr="00F25B3D" w:rsidRDefault="003B08BD" w:rsidP="00CD0D29">
            <w:pPr>
              <w:pStyle w:val="ListBullet"/>
              <w:shd w:val="clear" w:color="auto" w:fill="92D05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متابعة تقارير خاصة بالحضور والغياب والتأخير الخاصة بالطلاب</w:t>
            </w:r>
          </w:p>
          <w:p w14:paraId="42383013" w14:textId="1F3B3B56" w:rsidR="00090463" w:rsidRPr="00F25B3D" w:rsidRDefault="00090463" w:rsidP="00CD0D29">
            <w:pPr>
              <w:pStyle w:val="ListBullet"/>
              <w:shd w:val="clear" w:color="auto" w:fill="92D05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 xml:space="preserve">يمكن طلب تغيير نظام الباقة بباقة أكبر وفي حالة الموافقة عليها سيسمح له </w:t>
            </w:r>
            <w:proofErr w:type="spellStart"/>
            <w:r w:rsidRPr="00F25B3D">
              <w:rPr>
                <w:rFonts w:hint="cs"/>
                <w:sz w:val="32"/>
                <w:szCs w:val="30"/>
                <w:rtl/>
              </w:rPr>
              <w:t>باضافة</w:t>
            </w:r>
            <w:proofErr w:type="spellEnd"/>
            <w:r w:rsidRPr="00F25B3D">
              <w:rPr>
                <w:rFonts w:hint="cs"/>
                <w:sz w:val="32"/>
                <w:szCs w:val="30"/>
                <w:rtl/>
              </w:rPr>
              <w:t xml:space="preserve"> عدد </w:t>
            </w:r>
            <w:proofErr w:type="gramStart"/>
            <w:r w:rsidRPr="00F25B3D">
              <w:rPr>
                <w:rFonts w:hint="cs"/>
                <w:sz w:val="32"/>
                <w:szCs w:val="30"/>
                <w:rtl/>
              </w:rPr>
              <w:t>اكبر</w:t>
            </w:r>
            <w:proofErr w:type="gramEnd"/>
            <w:r w:rsidRPr="00F25B3D">
              <w:rPr>
                <w:rFonts w:hint="cs"/>
                <w:sz w:val="32"/>
                <w:szCs w:val="30"/>
                <w:rtl/>
              </w:rPr>
              <w:t xml:space="preserve"> حتى الرقم المسموح به</w:t>
            </w:r>
          </w:p>
          <w:p w14:paraId="504FA829" w14:textId="658A7D0B" w:rsidR="000F0B47" w:rsidRPr="00F25B3D" w:rsidRDefault="00D427DC" w:rsidP="00CD0D29">
            <w:pPr>
              <w:pStyle w:val="ListBullet"/>
              <w:shd w:val="clear" w:color="auto" w:fill="92D050"/>
              <w:bidi/>
              <w:contextualSpacing w:val="0"/>
              <w:rPr>
                <w:sz w:val="32"/>
                <w:szCs w:val="30"/>
              </w:rPr>
            </w:pPr>
            <w:r w:rsidRPr="00F25B3D">
              <w:rPr>
                <w:rFonts w:hint="cs"/>
                <w:sz w:val="32"/>
                <w:szCs w:val="30"/>
                <w:rtl/>
              </w:rPr>
              <w:t>تعديل بيانات الطلاب والمدرسين وأولياء الأمور</w:t>
            </w:r>
          </w:p>
        </w:tc>
      </w:tr>
    </w:tbl>
    <w:p w14:paraId="66B6A1CC" w14:textId="28FEC561" w:rsidR="00090463" w:rsidRPr="00F25B3D" w:rsidRDefault="00090463" w:rsidP="00CE528F">
      <w:pPr>
        <w:pStyle w:val="Heading2"/>
        <w:shd w:val="clear" w:color="auto" w:fill="FFC000"/>
        <w:bidi/>
        <w:rPr>
          <w:b w:val="0"/>
          <w:bCs/>
          <w:sz w:val="34"/>
          <w:szCs w:val="34"/>
          <w:rtl/>
          <w:lang w:bidi="ar-EG"/>
        </w:rPr>
      </w:pPr>
      <w:r w:rsidRPr="00F25B3D">
        <w:rPr>
          <w:rFonts w:hint="cs"/>
          <w:b w:val="0"/>
          <w:bCs/>
          <w:sz w:val="34"/>
          <w:szCs w:val="34"/>
          <w:rtl/>
          <w:lang w:bidi="ar-EG"/>
        </w:rPr>
        <w:lastRenderedPageBreak/>
        <w:t xml:space="preserve">أولياء </w:t>
      </w:r>
      <w:proofErr w:type="gramStart"/>
      <w:r w:rsidRPr="00F25B3D">
        <w:rPr>
          <w:rFonts w:hint="cs"/>
          <w:b w:val="0"/>
          <w:bCs/>
          <w:sz w:val="34"/>
          <w:szCs w:val="34"/>
          <w:rtl/>
          <w:lang w:bidi="ar-EG"/>
        </w:rPr>
        <w:t>الأمور :</w:t>
      </w:r>
      <w:proofErr w:type="gramEnd"/>
      <w:r w:rsidRPr="00F25B3D">
        <w:rPr>
          <w:rFonts w:hint="cs"/>
          <w:b w:val="0"/>
          <w:bCs/>
          <w:sz w:val="34"/>
          <w:szCs w:val="34"/>
          <w:rtl/>
          <w:lang w:bidi="ar-EG"/>
        </w:rPr>
        <w:t>-</w:t>
      </w:r>
    </w:p>
    <w:p w14:paraId="7BDCC35B" w14:textId="65E38BD8" w:rsidR="00B51D1B" w:rsidRPr="00F25B3D" w:rsidRDefault="00090463" w:rsidP="00CE528F">
      <w:pPr>
        <w:pStyle w:val="ListBullet"/>
        <w:shd w:val="clear" w:color="auto" w:fill="FFC00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مشاهدة تقارير الحضور والغياب الخاصة بأبنائه</w:t>
      </w:r>
    </w:p>
    <w:p w14:paraId="6578DBA5" w14:textId="3CA37DB6" w:rsidR="00090463" w:rsidRPr="00F25B3D" w:rsidRDefault="00090463" w:rsidP="00CE528F">
      <w:pPr>
        <w:pStyle w:val="ListBullet"/>
        <w:shd w:val="clear" w:color="auto" w:fill="FFC00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 xml:space="preserve">مشاهدة تقرير </w:t>
      </w:r>
      <w:proofErr w:type="spellStart"/>
      <w:r w:rsidRPr="00F25B3D">
        <w:rPr>
          <w:rFonts w:hint="cs"/>
          <w:sz w:val="32"/>
          <w:szCs w:val="30"/>
          <w:rtl/>
        </w:rPr>
        <w:t>بالارقام</w:t>
      </w:r>
      <w:proofErr w:type="spellEnd"/>
      <w:r w:rsidRPr="00F25B3D">
        <w:rPr>
          <w:rFonts w:hint="cs"/>
          <w:sz w:val="32"/>
          <w:szCs w:val="30"/>
          <w:rtl/>
        </w:rPr>
        <w:t xml:space="preserve"> النهائية </w:t>
      </w:r>
      <w:proofErr w:type="spellStart"/>
      <w:r w:rsidRPr="00F25B3D">
        <w:rPr>
          <w:rFonts w:hint="cs"/>
          <w:sz w:val="32"/>
          <w:szCs w:val="30"/>
          <w:rtl/>
        </w:rPr>
        <w:t>فى</w:t>
      </w:r>
      <w:proofErr w:type="spellEnd"/>
      <w:r w:rsidRPr="00F25B3D">
        <w:rPr>
          <w:rFonts w:hint="cs"/>
          <w:sz w:val="32"/>
          <w:szCs w:val="30"/>
          <w:rtl/>
        </w:rPr>
        <w:t xml:space="preserve"> الاختبارات عن طريق رسم بياني</w:t>
      </w:r>
    </w:p>
    <w:p w14:paraId="671A7D44" w14:textId="0CFABAAA" w:rsidR="00C96CC3" w:rsidRPr="00F25B3D" w:rsidRDefault="00C96CC3" w:rsidP="007373CD">
      <w:pPr>
        <w:pStyle w:val="ListBullet"/>
        <w:shd w:val="clear" w:color="auto" w:fill="92D05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 xml:space="preserve">استقبال وإرسال رسائل من </w:t>
      </w:r>
      <w:r w:rsidR="00291537" w:rsidRPr="00F25B3D">
        <w:rPr>
          <w:rFonts w:hint="cs"/>
          <w:sz w:val="32"/>
          <w:szCs w:val="30"/>
          <w:rtl/>
        </w:rPr>
        <w:t>وإلى المعلمين</w:t>
      </w:r>
      <w:r w:rsidRPr="00F25B3D">
        <w:rPr>
          <w:rFonts w:hint="cs"/>
          <w:sz w:val="32"/>
          <w:szCs w:val="30"/>
          <w:rtl/>
        </w:rPr>
        <w:t xml:space="preserve"> والمشرفين</w:t>
      </w:r>
    </w:p>
    <w:p w14:paraId="3120DEC9" w14:textId="53633027" w:rsidR="00D427DC" w:rsidRPr="00F25B3D" w:rsidRDefault="00D427DC" w:rsidP="007373CD">
      <w:pPr>
        <w:pStyle w:val="ListBullet"/>
        <w:shd w:val="clear" w:color="auto" w:fill="92D05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تعديل بياناته</w:t>
      </w:r>
    </w:p>
    <w:p w14:paraId="55B81134" w14:textId="77777777" w:rsidR="00C96CC3" w:rsidRPr="00F25B3D" w:rsidRDefault="00C96CC3" w:rsidP="00C96CC3">
      <w:pPr>
        <w:pStyle w:val="Heading2"/>
        <w:bidi/>
        <w:rPr>
          <w:b w:val="0"/>
          <w:bCs/>
          <w:sz w:val="34"/>
          <w:szCs w:val="34"/>
          <w:rtl/>
          <w:lang w:bidi="ar-EG"/>
        </w:rPr>
      </w:pPr>
    </w:p>
    <w:p w14:paraId="1BC65AB7" w14:textId="30DB881F" w:rsidR="00C96CC3" w:rsidRPr="00F25B3D" w:rsidRDefault="00C96CC3" w:rsidP="00C96CC3">
      <w:pPr>
        <w:pStyle w:val="Heading2"/>
        <w:bidi/>
        <w:rPr>
          <w:b w:val="0"/>
          <w:bCs/>
          <w:sz w:val="34"/>
          <w:szCs w:val="34"/>
          <w:rtl/>
          <w:lang w:bidi="ar-EG"/>
        </w:rPr>
      </w:pPr>
      <w:proofErr w:type="gramStart"/>
      <w:r w:rsidRPr="00F25B3D">
        <w:rPr>
          <w:rFonts w:hint="cs"/>
          <w:b w:val="0"/>
          <w:bCs/>
          <w:sz w:val="34"/>
          <w:szCs w:val="34"/>
          <w:rtl/>
          <w:lang w:bidi="ar-EG"/>
        </w:rPr>
        <w:t>المعلمين :</w:t>
      </w:r>
      <w:proofErr w:type="gramEnd"/>
      <w:r w:rsidRPr="00F25B3D">
        <w:rPr>
          <w:rFonts w:hint="cs"/>
          <w:b w:val="0"/>
          <w:bCs/>
          <w:sz w:val="34"/>
          <w:szCs w:val="34"/>
          <w:rtl/>
          <w:lang w:bidi="ar-EG"/>
        </w:rPr>
        <w:t>-</w:t>
      </w:r>
    </w:p>
    <w:p w14:paraId="1BD6D56C" w14:textId="10578108" w:rsidR="00C96CC3" w:rsidRPr="00F25B3D" w:rsidRDefault="00C96CC3" w:rsidP="00CE528F">
      <w:pPr>
        <w:pStyle w:val="ListBullet"/>
        <w:shd w:val="clear" w:color="auto" w:fill="FFC00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استقبال وإرسال الرسائل من وإلى الطلاب والمشرف وأولياء الأمور</w:t>
      </w:r>
    </w:p>
    <w:p w14:paraId="07FDD12C" w14:textId="44E2BCE8" w:rsidR="00C96CC3" w:rsidRPr="00F25B3D" w:rsidRDefault="00C96CC3" w:rsidP="00DD263D">
      <w:pPr>
        <w:pStyle w:val="ListBullet"/>
        <w:shd w:val="clear" w:color="auto" w:fill="FFFF0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مشاهدة الأسابيع واسماء الانشطة ومواعيدها</w:t>
      </w:r>
    </w:p>
    <w:p w14:paraId="4975D85D" w14:textId="408C8059" w:rsidR="00C96CC3" w:rsidRPr="00F25B3D" w:rsidRDefault="00C96CC3" w:rsidP="00911862">
      <w:pPr>
        <w:pStyle w:val="ListBullet"/>
        <w:shd w:val="clear" w:color="auto" w:fill="FFFF0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عمل ملخص لكل نشاط قبل البدء فيه</w:t>
      </w:r>
    </w:p>
    <w:p w14:paraId="6924A3A8" w14:textId="07B4B2B6" w:rsidR="00C96CC3" w:rsidRPr="00F25B3D" w:rsidRDefault="00C96CC3" w:rsidP="00CE528F">
      <w:pPr>
        <w:pStyle w:val="ListBullet"/>
        <w:shd w:val="clear" w:color="auto" w:fill="FFC000"/>
        <w:bidi/>
        <w:rPr>
          <w:sz w:val="32"/>
          <w:szCs w:val="30"/>
        </w:rPr>
      </w:pPr>
      <w:bookmarkStart w:id="0" w:name="_GoBack"/>
      <w:r w:rsidRPr="00F25B3D">
        <w:rPr>
          <w:rFonts w:hint="cs"/>
          <w:sz w:val="32"/>
          <w:szCs w:val="30"/>
          <w:rtl/>
        </w:rPr>
        <w:lastRenderedPageBreak/>
        <w:t>مشاهدة اختبارات الطلاب ونتائجها</w:t>
      </w:r>
    </w:p>
    <w:bookmarkEnd w:id="0"/>
    <w:p w14:paraId="3A38AE62" w14:textId="6971C8F6" w:rsidR="00C96CC3" w:rsidRPr="00F25B3D" w:rsidRDefault="00C96CC3" w:rsidP="00EC055C">
      <w:pPr>
        <w:pStyle w:val="ListBullet"/>
        <w:shd w:val="clear" w:color="auto" w:fill="92D05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 xml:space="preserve">تسجيل الحضور والغياب </w:t>
      </w:r>
      <w:proofErr w:type="spellStart"/>
      <w:r w:rsidRPr="00F25B3D">
        <w:rPr>
          <w:rFonts w:hint="cs"/>
          <w:sz w:val="32"/>
          <w:szCs w:val="30"/>
          <w:rtl/>
        </w:rPr>
        <w:t>والتاخير</w:t>
      </w:r>
      <w:proofErr w:type="spellEnd"/>
      <w:r w:rsidRPr="00F25B3D">
        <w:rPr>
          <w:rFonts w:hint="cs"/>
          <w:sz w:val="32"/>
          <w:szCs w:val="30"/>
          <w:rtl/>
        </w:rPr>
        <w:t xml:space="preserve"> لكل طالب مع امكانية إضافة ملاحظات</w:t>
      </w:r>
    </w:p>
    <w:p w14:paraId="4D3761D4" w14:textId="7C0B4F16" w:rsidR="00D427DC" w:rsidRPr="00F25B3D" w:rsidRDefault="00D427DC" w:rsidP="00EC055C">
      <w:pPr>
        <w:pStyle w:val="ListBullet"/>
        <w:shd w:val="clear" w:color="auto" w:fill="92D05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 xml:space="preserve">معرفة الفصول </w:t>
      </w:r>
      <w:proofErr w:type="spellStart"/>
      <w:r w:rsidRPr="00F25B3D">
        <w:rPr>
          <w:rFonts w:hint="cs"/>
          <w:sz w:val="32"/>
          <w:szCs w:val="30"/>
          <w:rtl/>
        </w:rPr>
        <w:t>التى</w:t>
      </w:r>
      <w:proofErr w:type="spellEnd"/>
      <w:r w:rsidRPr="00F25B3D">
        <w:rPr>
          <w:rFonts w:hint="cs"/>
          <w:sz w:val="32"/>
          <w:szCs w:val="30"/>
          <w:rtl/>
        </w:rPr>
        <w:t xml:space="preserve"> اسندت إليه والطلاب الموجودين داخل الفصل</w:t>
      </w:r>
    </w:p>
    <w:p w14:paraId="58E5FA53" w14:textId="5546F4C4" w:rsidR="00D427DC" w:rsidRPr="00F25B3D" w:rsidRDefault="00D427DC" w:rsidP="00291537">
      <w:pPr>
        <w:pStyle w:val="ListBullet"/>
        <w:shd w:val="clear" w:color="auto" w:fill="FFFF0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تعديل بياناته</w:t>
      </w:r>
    </w:p>
    <w:p w14:paraId="72183360" w14:textId="77777777" w:rsidR="00D427DC" w:rsidRPr="00F25B3D" w:rsidRDefault="00D427DC" w:rsidP="00D427DC">
      <w:pPr>
        <w:pStyle w:val="Heading2"/>
        <w:bidi/>
        <w:rPr>
          <w:b w:val="0"/>
          <w:bCs/>
          <w:sz w:val="34"/>
          <w:szCs w:val="34"/>
          <w:rtl/>
          <w:lang w:bidi="ar-EG"/>
        </w:rPr>
      </w:pPr>
    </w:p>
    <w:p w14:paraId="1FBD8BCB" w14:textId="23AB21E2" w:rsidR="00D427DC" w:rsidRPr="00F25B3D" w:rsidRDefault="00D427DC" w:rsidP="00D427DC">
      <w:pPr>
        <w:pStyle w:val="Heading2"/>
        <w:bidi/>
        <w:rPr>
          <w:b w:val="0"/>
          <w:bCs/>
          <w:sz w:val="34"/>
          <w:szCs w:val="34"/>
          <w:rtl/>
          <w:lang w:bidi="ar-EG"/>
        </w:rPr>
      </w:pPr>
      <w:proofErr w:type="gramStart"/>
      <w:r w:rsidRPr="00F25B3D">
        <w:rPr>
          <w:rFonts w:hint="cs"/>
          <w:b w:val="0"/>
          <w:bCs/>
          <w:sz w:val="34"/>
          <w:szCs w:val="34"/>
          <w:rtl/>
          <w:lang w:bidi="ar-EG"/>
        </w:rPr>
        <w:t>الطلاب :</w:t>
      </w:r>
      <w:proofErr w:type="gramEnd"/>
      <w:r w:rsidRPr="00F25B3D">
        <w:rPr>
          <w:rFonts w:hint="cs"/>
          <w:b w:val="0"/>
          <w:bCs/>
          <w:sz w:val="34"/>
          <w:szCs w:val="34"/>
          <w:rtl/>
          <w:lang w:bidi="ar-EG"/>
        </w:rPr>
        <w:t>-</w:t>
      </w:r>
    </w:p>
    <w:p w14:paraId="1E28D69A" w14:textId="4099EF02" w:rsidR="00D427DC" w:rsidRPr="00F25B3D" w:rsidRDefault="00D427DC" w:rsidP="00E82CB3">
      <w:pPr>
        <w:pStyle w:val="ListBullet"/>
        <w:shd w:val="clear" w:color="auto" w:fill="92D05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استقبال وإرسال الرسائل من وإلى المعلم</w:t>
      </w:r>
    </w:p>
    <w:p w14:paraId="6C72FC56" w14:textId="01FA40AD" w:rsidR="00D427DC" w:rsidRPr="00F25B3D" w:rsidRDefault="00D427DC" w:rsidP="00DD263D">
      <w:pPr>
        <w:pStyle w:val="ListBullet"/>
        <w:shd w:val="clear" w:color="auto" w:fill="FFFF0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مشاهدة الأنشطة ومواعيدها</w:t>
      </w:r>
    </w:p>
    <w:p w14:paraId="788FD634" w14:textId="3ED87D45" w:rsidR="00D427DC" w:rsidRPr="00F25B3D" w:rsidRDefault="00D427DC" w:rsidP="00E82CB3">
      <w:pPr>
        <w:pStyle w:val="ListBullet"/>
        <w:shd w:val="clear" w:color="auto" w:fill="92D05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 xml:space="preserve">مشاهدة </w:t>
      </w:r>
      <w:proofErr w:type="spellStart"/>
      <w:r w:rsidRPr="00F25B3D">
        <w:rPr>
          <w:rFonts w:hint="cs"/>
          <w:sz w:val="32"/>
          <w:szCs w:val="30"/>
          <w:rtl/>
        </w:rPr>
        <w:t>الإختبارات</w:t>
      </w:r>
      <w:proofErr w:type="spellEnd"/>
      <w:r w:rsidRPr="00F25B3D">
        <w:rPr>
          <w:rFonts w:hint="cs"/>
          <w:sz w:val="32"/>
          <w:szCs w:val="30"/>
          <w:rtl/>
        </w:rPr>
        <w:t xml:space="preserve"> وإلزام حلها</w:t>
      </w:r>
    </w:p>
    <w:p w14:paraId="124A9351" w14:textId="1820AEEC" w:rsidR="00D427DC" w:rsidRPr="00F25B3D" w:rsidRDefault="00D427DC" w:rsidP="00E82CB3">
      <w:pPr>
        <w:pStyle w:val="ListBullet"/>
        <w:shd w:val="clear" w:color="auto" w:fill="92D05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 xml:space="preserve">مشاهدة نتائج </w:t>
      </w:r>
      <w:proofErr w:type="spellStart"/>
      <w:r w:rsidRPr="00F25B3D">
        <w:rPr>
          <w:rFonts w:hint="cs"/>
          <w:sz w:val="32"/>
          <w:szCs w:val="30"/>
          <w:rtl/>
        </w:rPr>
        <w:t>الإختبارات</w:t>
      </w:r>
      <w:proofErr w:type="spellEnd"/>
    </w:p>
    <w:p w14:paraId="38E3523A" w14:textId="2426F735" w:rsidR="00D427DC" w:rsidRPr="00F25B3D" w:rsidRDefault="00D427DC" w:rsidP="00DD263D">
      <w:pPr>
        <w:pStyle w:val="ListBullet"/>
        <w:shd w:val="clear" w:color="auto" w:fill="FFFF00"/>
        <w:bidi/>
        <w:rPr>
          <w:sz w:val="32"/>
          <w:szCs w:val="30"/>
        </w:rPr>
      </w:pPr>
      <w:r w:rsidRPr="00F25B3D">
        <w:rPr>
          <w:rFonts w:hint="cs"/>
          <w:sz w:val="32"/>
          <w:szCs w:val="30"/>
          <w:rtl/>
        </w:rPr>
        <w:t>تعديل بيناته</w:t>
      </w:r>
    </w:p>
    <w:sectPr w:rsidR="00D427DC" w:rsidRPr="00F25B3D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3DD7C" w14:textId="77777777" w:rsidR="00D7523C" w:rsidRDefault="00D7523C" w:rsidP="0068194B">
      <w:r>
        <w:separator/>
      </w:r>
    </w:p>
    <w:p w14:paraId="3BA4C633" w14:textId="77777777" w:rsidR="00D7523C" w:rsidRDefault="00D7523C"/>
    <w:p w14:paraId="3B545870" w14:textId="77777777" w:rsidR="00D7523C" w:rsidRDefault="00D7523C"/>
  </w:endnote>
  <w:endnote w:type="continuationSeparator" w:id="0">
    <w:p w14:paraId="5A1701C3" w14:textId="77777777" w:rsidR="00D7523C" w:rsidRDefault="00D7523C" w:rsidP="0068194B">
      <w:r>
        <w:continuationSeparator/>
      </w:r>
    </w:p>
    <w:p w14:paraId="3FAB7380" w14:textId="77777777" w:rsidR="00D7523C" w:rsidRDefault="00D7523C"/>
    <w:p w14:paraId="2F7AD14A" w14:textId="77777777" w:rsidR="00D7523C" w:rsidRDefault="00D75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7F2F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2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2784F" w14:textId="77777777" w:rsidR="00D7523C" w:rsidRDefault="00D7523C" w:rsidP="0068194B">
      <w:r>
        <w:separator/>
      </w:r>
    </w:p>
    <w:p w14:paraId="1E7E2D7E" w14:textId="77777777" w:rsidR="00D7523C" w:rsidRDefault="00D7523C"/>
    <w:p w14:paraId="69A3F67D" w14:textId="77777777" w:rsidR="00D7523C" w:rsidRDefault="00D7523C"/>
  </w:footnote>
  <w:footnote w:type="continuationSeparator" w:id="0">
    <w:p w14:paraId="32715D19" w14:textId="77777777" w:rsidR="00D7523C" w:rsidRDefault="00D7523C" w:rsidP="0068194B">
      <w:r>
        <w:continuationSeparator/>
      </w:r>
    </w:p>
    <w:p w14:paraId="420D5928" w14:textId="77777777" w:rsidR="00D7523C" w:rsidRDefault="00D7523C"/>
    <w:p w14:paraId="15221B8A" w14:textId="77777777" w:rsidR="00D7523C" w:rsidRDefault="00D752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B49E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722798" wp14:editId="3965E3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595E8AB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4C303B0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47"/>
    <w:rsid w:val="000001EF"/>
    <w:rsid w:val="00007322"/>
    <w:rsid w:val="00007728"/>
    <w:rsid w:val="0001047F"/>
    <w:rsid w:val="00013259"/>
    <w:rsid w:val="00024584"/>
    <w:rsid w:val="00024730"/>
    <w:rsid w:val="00030A9C"/>
    <w:rsid w:val="00055E95"/>
    <w:rsid w:val="0007021F"/>
    <w:rsid w:val="00090463"/>
    <w:rsid w:val="000B2BA5"/>
    <w:rsid w:val="000F0B47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0C62"/>
    <w:rsid w:val="001F4E6D"/>
    <w:rsid w:val="001F6140"/>
    <w:rsid w:val="00203573"/>
    <w:rsid w:val="0020597D"/>
    <w:rsid w:val="00213B4C"/>
    <w:rsid w:val="0022371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1537"/>
    <w:rsid w:val="00294998"/>
    <w:rsid w:val="00297F18"/>
    <w:rsid w:val="002A1945"/>
    <w:rsid w:val="002B2958"/>
    <w:rsid w:val="002B3FC8"/>
    <w:rsid w:val="002D23C5"/>
    <w:rsid w:val="002D6137"/>
    <w:rsid w:val="002D6F8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08BD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4FBB"/>
    <w:rsid w:val="00437E8C"/>
    <w:rsid w:val="00440225"/>
    <w:rsid w:val="004726BC"/>
    <w:rsid w:val="00474105"/>
    <w:rsid w:val="00480E6E"/>
    <w:rsid w:val="0048183B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1012"/>
    <w:rsid w:val="005C5932"/>
    <w:rsid w:val="005D3CA7"/>
    <w:rsid w:val="005D4CC1"/>
    <w:rsid w:val="005E0986"/>
    <w:rsid w:val="005F4B91"/>
    <w:rsid w:val="005F55D2"/>
    <w:rsid w:val="00605AC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73CD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1862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439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827"/>
    <w:rsid w:val="00A61380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77D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96CC3"/>
    <w:rsid w:val="00CA4B4D"/>
    <w:rsid w:val="00CB35C3"/>
    <w:rsid w:val="00CD0D29"/>
    <w:rsid w:val="00CD323D"/>
    <w:rsid w:val="00CE4030"/>
    <w:rsid w:val="00CE528F"/>
    <w:rsid w:val="00CE64B3"/>
    <w:rsid w:val="00CF1A49"/>
    <w:rsid w:val="00D0630C"/>
    <w:rsid w:val="00D243A9"/>
    <w:rsid w:val="00D305E5"/>
    <w:rsid w:val="00D37CD3"/>
    <w:rsid w:val="00D427DC"/>
    <w:rsid w:val="00D66A52"/>
    <w:rsid w:val="00D66EFA"/>
    <w:rsid w:val="00D72A2D"/>
    <w:rsid w:val="00D7523C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D263D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2CB3"/>
    <w:rsid w:val="00E85A87"/>
    <w:rsid w:val="00E85B4A"/>
    <w:rsid w:val="00E9528E"/>
    <w:rsid w:val="00E95B38"/>
    <w:rsid w:val="00EA5099"/>
    <w:rsid w:val="00EC055C"/>
    <w:rsid w:val="00EC1351"/>
    <w:rsid w:val="00EC4CBF"/>
    <w:rsid w:val="00EE2CA8"/>
    <w:rsid w:val="00EF17E8"/>
    <w:rsid w:val="00EF51D9"/>
    <w:rsid w:val="00F130DD"/>
    <w:rsid w:val="00F24884"/>
    <w:rsid w:val="00F25B3D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97A7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E85124A-F270-470F-8ED4-A53F812A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2019-09-01T12:44:00Z</dcterms:created>
  <dcterms:modified xsi:type="dcterms:W3CDTF">2019-09-02T08:39:00Z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